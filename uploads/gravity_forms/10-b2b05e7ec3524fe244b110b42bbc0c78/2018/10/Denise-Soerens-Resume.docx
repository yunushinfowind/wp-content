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3EE83" w14:textId="77777777" w:rsidR="00816216" w:rsidRDefault="00040562" w:rsidP="00141A4C">
      <w:pPr>
        <w:pStyle w:val="Title"/>
      </w:pPr>
      <w:r>
        <w:t>Denise Soerens</w:t>
      </w:r>
    </w:p>
    <w:p w14:paraId="2011FC39" w14:textId="77777777" w:rsidR="00141A4C" w:rsidRDefault="00040562" w:rsidP="00141A4C">
      <w:r>
        <w:t>8618 Sorrel Meadows Drive Tomball, TX 77375</w:t>
      </w:r>
      <w:r w:rsidR="00141A4C">
        <w:t> | </w:t>
      </w:r>
      <w:r>
        <w:t>254-563-6682</w:t>
      </w:r>
      <w:r w:rsidR="00141A4C">
        <w:t> | </w:t>
      </w:r>
      <w:r>
        <w:t>denisealah@gmail.com</w:t>
      </w:r>
    </w:p>
    <w:p w14:paraId="6D05C802" w14:textId="77777777" w:rsidR="006270A9" w:rsidRDefault="00085911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B01CE64BD278447AC2F2EBBBC12D7DB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11D6E280" w14:textId="77777777" w:rsidR="006270A9" w:rsidRDefault="00040562">
      <w:r>
        <w:t>I would like to teach piano lessons in association with Lessons on the Go in The Woodlands, TX. I love music and I love children. I intend to study Music Education, so this job would be great experience for me.</w:t>
      </w:r>
    </w:p>
    <w:sdt>
      <w:sdtPr>
        <w:alias w:val="Education:"/>
        <w:tag w:val="Education:"/>
        <w:id w:val="807127995"/>
        <w:placeholder>
          <w:docPart w:val="042FE634A2992140A2CCF12F7BD32985"/>
        </w:placeholder>
        <w:temporary/>
        <w:showingPlcHdr/>
        <w15:appearance w15:val="hidden"/>
      </w:sdtPr>
      <w:sdtEndPr/>
      <w:sdtContent>
        <w:p w14:paraId="7BBC0005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7659B081" w14:textId="77777777" w:rsidR="006270A9" w:rsidRDefault="00040562">
      <w:pPr>
        <w:pStyle w:val="Heading2"/>
      </w:pPr>
      <w:r>
        <w:t>Senior in high school</w:t>
      </w:r>
    </w:p>
    <w:p w14:paraId="69D54C42" w14:textId="77777777" w:rsidR="006270A9" w:rsidRDefault="00040562" w:rsidP="00040562">
      <w:pPr>
        <w:pStyle w:val="ListBullet"/>
        <w:numPr>
          <w:ilvl w:val="0"/>
          <w:numId w:val="0"/>
        </w:numPr>
      </w:pPr>
      <w:r>
        <w:t xml:space="preserve">Senior at </w:t>
      </w:r>
      <w:proofErr w:type="spellStart"/>
      <w:r>
        <w:t>iUniversity</w:t>
      </w:r>
      <w:proofErr w:type="spellEnd"/>
      <w:r>
        <w:t xml:space="preserve"> Prep, an online preparatory school. I take mainly AP classes, and have a 4.0 GPA.</w:t>
      </w:r>
    </w:p>
    <w:sdt>
      <w:sdtPr>
        <w:alias w:val="Skills &amp; Abilities:"/>
        <w:tag w:val="Skills &amp; Abilities:"/>
        <w:id w:val="458624136"/>
        <w:placeholder>
          <w:docPart w:val="1F326B899A8A0442BB0026E54D795185"/>
        </w:placeholder>
        <w:temporary/>
        <w:showingPlcHdr/>
        <w15:appearance w15:val="hidden"/>
      </w:sdtPr>
      <w:sdtEndPr/>
      <w:sdtContent>
        <w:p w14:paraId="36DB6282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195EE999" w14:textId="77777777" w:rsidR="006270A9" w:rsidRDefault="00040562">
      <w:pPr>
        <w:pStyle w:val="Heading2"/>
      </w:pPr>
      <w:r>
        <w:t>MUSIC</w:t>
      </w:r>
    </w:p>
    <w:p w14:paraId="69345A49" w14:textId="77777777" w:rsidR="006270A9" w:rsidRDefault="00040562">
      <w:pPr>
        <w:pStyle w:val="ListBullet"/>
      </w:pPr>
      <w:r>
        <w:t>I have taken piano lessons for 11 years, so I am an advanced-level classical pianist</w:t>
      </w:r>
    </w:p>
    <w:p w14:paraId="18789C35" w14:textId="77777777" w:rsidR="00040562" w:rsidRDefault="00040562">
      <w:pPr>
        <w:pStyle w:val="ListBullet"/>
      </w:pPr>
      <w:r>
        <w:t>I also am a keyboardist for church worship teams</w:t>
      </w:r>
    </w:p>
    <w:p w14:paraId="660D5021" w14:textId="77777777" w:rsidR="006270A9" w:rsidRDefault="00040562">
      <w:pPr>
        <w:pStyle w:val="Heading2"/>
      </w:pPr>
      <w:r>
        <w:t>WORKING WITH CHILDREN</w:t>
      </w:r>
    </w:p>
    <w:p w14:paraId="27C7E8A4" w14:textId="77777777" w:rsidR="006270A9" w:rsidRDefault="00040562">
      <w:pPr>
        <w:pStyle w:val="ListBullet"/>
      </w:pPr>
      <w:r>
        <w:t xml:space="preserve">I have done work in childcare for events, church nurseries, and private </w:t>
      </w:r>
      <w:proofErr w:type="spellStart"/>
      <w:r>
        <w:t>babsitting</w:t>
      </w:r>
      <w:proofErr w:type="spellEnd"/>
      <w:r>
        <w:t xml:space="preserve"> jobs. I love young children, and intend to study Music Education at Southwestern Assemblies of God University next fall. My goal is to teach music in schools.</w:t>
      </w:r>
    </w:p>
    <w:sdt>
      <w:sdtPr>
        <w:alias w:val="Communication:"/>
        <w:tag w:val="Communication:"/>
        <w:id w:val="-1153840069"/>
        <w:placeholder>
          <w:docPart w:val="570441EA67C7D64797E8F51ED9AF66D0"/>
        </w:placeholder>
        <w:temporary/>
        <w:showingPlcHdr/>
        <w15:appearance w15:val="hidden"/>
      </w:sdtPr>
      <w:sdtEndPr/>
      <w:sdtContent>
        <w:p w14:paraId="3B34AF93" w14:textId="77777777" w:rsidR="006270A9" w:rsidRDefault="009D5933">
          <w:pPr>
            <w:pStyle w:val="Heading2"/>
          </w:pPr>
          <w:r>
            <w:t>Communication</w:t>
          </w:r>
        </w:p>
      </w:sdtContent>
    </w:sdt>
    <w:p w14:paraId="6F4065A1" w14:textId="77777777" w:rsidR="006270A9" w:rsidRDefault="00040562">
      <w:pPr>
        <w:pStyle w:val="ListBullet"/>
      </w:pPr>
      <w:r>
        <w:t>I am easy to get ahold of and respectful.</w:t>
      </w:r>
    </w:p>
    <w:sdt>
      <w:sdtPr>
        <w:alias w:val="Leadership:"/>
        <w:tag w:val="Leadership:"/>
        <w:id w:val="1837562325"/>
        <w:placeholder>
          <w:docPart w:val="3136DF378E8A2242BB7B76B87BF66549"/>
        </w:placeholder>
        <w:temporary/>
        <w:showingPlcHdr/>
        <w15:appearance w15:val="hidden"/>
      </w:sdtPr>
      <w:sdtEndPr/>
      <w:sdtContent>
        <w:p w14:paraId="1487B96B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35E0EEF3" w14:textId="77777777" w:rsidR="00040562" w:rsidRDefault="00040562">
      <w:pPr>
        <w:pStyle w:val="ListBullet"/>
      </w:pPr>
      <w:r>
        <w:t>Editor-in-Chief at my school newspaper</w:t>
      </w:r>
    </w:p>
    <w:p w14:paraId="113BB925" w14:textId="77777777" w:rsidR="00040562" w:rsidRDefault="00040562">
      <w:pPr>
        <w:pStyle w:val="ListBullet"/>
      </w:pPr>
      <w:r>
        <w:t>President of NHS</w:t>
      </w:r>
    </w:p>
    <w:p w14:paraId="3B3A8441" w14:textId="77777777" w:rsidR="006270A9" w:rsidRDefault="00040562">
      <w:pPr>
        <w:pStyle w:val="ListBullet"/>
      </w:pPr>
      <w:r>
        <w:t>Founder and past President of the Student Event Committee</w:t>
      </w:r>
    </w:p>
    <w:sdt>
      <w:sdtPr>
        <w:alias w:val="Experience:"/>
        <w:tag w:val="Experience:"/>
        <w:id w:val="171684534"/>
        <w:placeholder>
          <w:docPart w:val="3CE101F56C39604BA683CFA83CF3C4EA"/>
        </w:placeholder>
        <w:temporary/>
        <w:showingPlcHdr/>
        <w15:appearance w15:val="hidden"/>
      </w:sdtPr>
      <w:sdtEndPr/>
      <w:sdtContent>
        <w:p w14:paraId="4EF073D9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79993B8C" w14:textId="77777777" w:rsidR="006270A9" w:rsidRDefault="00040562">
      <w:pPr>
        <w:pStyle w:val="Heading2"/>
      </w:pPr>
      <w:r>
        <w:t>CHILD CARE WORKER</w:t>
      </w:r>
      <w:r w:rsidR="009D5933">
        <w:t> | </w:t>
      </w:r>
      <w:r>
        <w:t>NORTH TEXAS DISTRICT COUNCIL CHILDCARE</w:t>
      </w:r>
      <w:r w:rsidR="009D5933">
        <w:t> | </w:t>
      </w:r>
      <w:r>
        <w:t>2017-2018</w:t>
      </w:r>
    </w:p>
    <w:p w14:paraId="068E6366" w14:textId="77777777" w:rsidR="00040562" w:rsidRPr="00040562" w:rsidRDefault="00040562" w:rsidP="00040562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040562">
        <w:rPr>
          <w:shd w:val="clear" w:color="auto" w:fill="FFFFFF"/>
          <w:lang w:eastAsia="en-US"/>
        </w:rPr>
        <w:t>Last year and this year I worked childcare at a week-long conference. We worked both morning and evening shifts watching, playing with, taking care of, and ministering to the children in our care.</w:t>
      </w:r>
    </w:p>
    <w:p w14:paraId="1F87E526" w14:textId="77777777" w:rsidR="006270A9" w:rsidRDefault="006270A9" w:rsidP="00040562">
      <w:pPr>
        <w:pStyle w:val="ListBullet"/>
        <w:numPr>
          <w:ilvl w:val="0"/>
          <w:numId w:val="0"/>
        </w:numPr>
        <w:ind w:left="216"/>
      </w:pPr>
    </w:p>
    <w:p w14:paraId="3B6E92E9" w14:textId="77777777" w:rsidR="006270A9" w:rsidRDefault="00040562">
      <w:pPr>
        <w:pStyle w:val="Heading2"/>
      </w:pPr>
      <w:r>
        <w:t>NURSEY WORKER</w:t>
      </w:r>
      <w:r w:rsidR="009D5933">
        <w:t> | </w:t>
      </w:r>
      <w:r>
        <w:t>BETHEL ASSEMBLY OF GOD</w:t>
      </w:r>
      <w:r w:rsidR="009D5933">
        <w:t> | </w:t>
      </w:r>
      <w:r>
        <w:t>2014-2017</w:t>
      </w:r>
    </w:p>
    <w:p w14:paraId="1C06BFA6" w14:textId="77777777" w:rsidR="001B29CF" w:rsidRDefault="00040562" w:rsidP="00040562">
      <w:pPr>
        <w:pStyle w:val="ListBullet"/>
        <w:numPr>
          <w:ilvl w:val="0"/>
          <w:numId w:val="0"/>
        </w:numPr>
        <w:ind w:left="216" w:hanging="216"/>
      </w:pPr>
      <w:r w:rsidRPr="00040562">
        <w:t>I worked in my church's nursery for several years.</w:t>
      </w:r>
    </w:p>
    <w:p w14:paraId="49F31653" w14:textId="77777777" w:rsidR="00040562" w:rsidRDefault="00040562" w:rsidP="00040562">
      <w:pPr>
        <w:pStyle w:val="ListBullet"/>
        <w:numPr>
          <w:ilvl w:val="0"/>
          <w:numId w:val="0"/>
        </w:numPr>
        <w:ind w:left="216" w:hanging="216"/>
      </w:pPr>
    </w:p>
    <w:p w14:paraId="0DAC51E3" w14:textId="77777777" w:rsidR="00040562" w:rsidRDefault="00040562" w:rsidP="00040562">
      <w:pPr>
        <w:pStyle w:val="Heading2"/>
      </w:pPr>
      <w:r>
        <w:t>ASSISSTANT TEACHER</w:t>
      </w:r>
      <w:r>
        <w:t>| BETHEL ASSEMBLY OF GOD </w:t>
      </w:r>
      <w:r>
        <w:t xml:space="preserve">KEYBOARD CLINIC </w:t>
      </w:r>
      <w:r>
        <w:t>| </w:t>
      </w:r>
      <w:r>
        <w:t>2012</w:t>
      </w:r>
      <w:r>
        <w:t>-2017</w:t>
      </w:r>
    </w:p>
    <w:p w14:paraId="26CE1BE0" w14:textId="77777777" w:rsidR="00040562" w:rsidRDefault="00040562" w:rsidP="00040562">
      <w:r w:rsidRPr="00040562">
        <w:t xml:space="preserve">My father and I taught people ages 12 and up how to play the keyboard </w:t>
      </w:r>
      <w:proofErr w:type="gramStart"/>
      <w:r w:rsidRPr="00040562">
        <w:t>as  part</w:t>
      </w:r>
      <w:proofErr w:type="gramEnd"/>
      <w:r w:rsidRPr="00040562">
        <w:t xml:space="preserve"> of a 6-week long program we did annually.</w:t>
      </w:r>
    </w:p>
    <w:p w14:paraId="4C1032DF" w14:textId="77777777" w:rsidR="00040562" w:rsidRDefault="00040562" w:rsidP="00040562">
      <w:pPr>
        <w:pStyle w:val="Heading1"/>
      </w:pPr>
      <w:r>
        <w:lastRenderedPageBreak/>
        <w:t>References</w:t>
      </w:r>
    </w:p>
    <w:p w14:paraId="247C6E54" w14:textId="77777777" w:rsidR="00040562" w:rsidRDefault="00040562" w:rsidP="0004056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54A153C6" w14:textId="77777777" w:rsidR="00040562" w:rsidRDefault="00040562" w:rsidP="00040562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4C17A2CE" w14:textId="77777777" w:rsidR="00040562" w:rsidRDefault="00040562" w:rsidP="00040562">
      <w:pPr>
        <w:pStyle w:val="Heading2"/>
      </w:pPr>
      <w:r>
        <w:t>Andrew soerens</w:t>
      </w:r>
    </w:p>
    <w:p w14:paraId="41CD8470" w14:textId="77777777" w:rsidR="00040562" w:rsidRDefault="00040562" w:rsidP="00040562">
      <w:r>
        <w:t>PHONE :254-563-5326</w:t>
      </w:r>
      <w:r>
        <w:br/>
        <w:t>RELATION: Father</w:t>
      </w:r>
      <w:r>
        <w:br/>
        <w:t>REASON: Head teacher with Bethel Assembly of God Keyboard clinic, can affirm my accomplishments and childcare experience.</w:t>
      </w:r>
      <w:bookmarkStart w:id="0" w:name="_GoBack"/>
      <w:bookmarkEnd w:id="0"/>
    </w:p>
    <w:p w14:paraId="045EA118" w14:textId="77777777" w:rsidR="00040562" w:rsidRDefault="00040562" w:rsidP="00040562">
      <w:pPr>
        <w:pStyle w:val="Heading2"/>
      </w:pPr>
      <w:r>
        <w:t>HEATHER MUSKRAT</w:t>
      </w:r>
    </w:p>
    <w:p w14:paraId="3D56D87B" w14:textId="77777777" w:rsidR="00040562" w:rsidRDefault="00040562" w:rsidP="00040562">
      <w:r>
        <w:t>PHONE :</w:t>
      </w:r>
      <w:r>
        <w:t xml:space="preserve"> 479-418-3498 </w:t>
      </w:r>
      <w:r>
        <w:br/>
        <w:t>RELATION: Piano Teacher</w:t>
      </w:r>
      <w:r>
        <w:br/>
        <w:t xml:space="preserve">REASON: </w:t>
      </w:r>
      <w:r>
        <w:t>Can affirm my level of proficiency in music.</w:t>
      </w:r>
    </w:p>
    <w:p w14:paraId="47BBBA74" w14:textId="77777777" w:rsidR="00040562" w:rsidRPr="00040562" w:rsidRDefault="00040562" w:rsidP="00040562"/>
    <w:p w14:paraId="07ECD0D5" w14:textId="77777777" w:rsidR="00040562" w:rsidRPr="00040562" w:rsidRDefault="00040562" w:rsidP="00040562">
      <w:pPr>
        <w:pStyle w:val="ListBullet"/>
        <w:numPr>
          <w:ilvl w:val="0"/>
          <w:numId w:val="0"/>
        </w:numPr>
        <w:ind w:left="216" w:hanging="216"/>
        <w:rPr>
          <w:b/>
        </w:rPr>
      </w:pPr>
    </w:p>
    <w:sectPr w:rsidR="00040562" w:rsidRPr="00040562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BE52A" w14:textId="77777777" w:rsidR="00085911" w:rsidRDefault="00085911">
      <w:pPr>
        <w:spacing w:after="0"/>
      </w:pPr>
      <w:r>
        <w:separator/>
      </w:r>
    </w:p>
  </w:endnote>
  <w:endnote w:type="continuationSeparator" w:id="0">
    <w:p w14:paraId="08643FF2" w14:textId="77777777" w:rsidR="00085911" w:rsidRDefault="000859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B337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4056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698B0" w14:textId="77777777" w:rsidR="00085911" w:rsidRDefault="00085911">
      <w:pPr>
        <w:spacing w:after="0"/>
      </w:pPr>
      <w:r>
        <w:separator/>
      </w:r>
    </w:p>
  </w:footnote>
  <w:footnote w:type="continuationSeparator" w:id="0">
    <w:p w14:paraId="4ACB1FD6" w14:textId="77777777" w:rsidR="00085911" w:rsidRDefault="000859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62"/>
    <w:rsid w:val="00040562"/>
    <w:rsid w:val="00085911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D2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04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enis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01CE64BD278447AC2F2EBBBC12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A2010-0D38-014F-A3D9-FF80C9759E11}"/>
      </w:docPartPr>
      <w:docPartBody>
        <w:p w:rsidR="00000000" w:rsidRDefault="00F558B9">
          <w:pPr>
            <w:pStyle w:val="1B01CE64BD278447AC2F2EBBBC12D7DB"/>
          </w:pPr>
          <w:r>
            <w:t>Objective</w:t>
          </w:r>
        </w:p>
      </w:docPartBody>
    </w:docPart>
    <w:docPart>
      <w:docPartPr>
        <w:name w:val="042FE634A2992140A2CCF12F7BD32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6914-5281-D748-ACB1-2CAB0B190EE5}"/>
      </w:docPartPr>
      <w:docPartBody>
        <w:p w:rsidR="00000000" w:rsidRDefault="00F558B9">
          <w:pPr>
            <w:pStyle w:val="042FE634A2992140A2CCF12F7BD32985"/>
          </w:pPr>
          <w:r>
            <w:t>Education</w:t>
          </w:r>
        </w:p>
      </w:docPartBody>
    </w:docPart>
    <w:docPart>
      <w:docPartPr>
        <w:name w:val="1F326B899A8A0442BB0026E54D795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4EE38-7AA0-8E45-ADC7-40DB0B33F855}"/>
      </w:docPartPr>
      <w:docPartBody>
        <w:p w:rsidR="00000000" w:rsidRDefault="00F558B9">
          <w:pPr>
            <w:pStyle w:val="1F326B899A8A0442BB0026E54D795185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570441EA67C7D64797E8F51ED9AF6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B367B-6FB5-4546-8162-BF9AAE01BCEF}"/>
      </w:docPartPr>
      <w:docPartBody>
        <w:p w:rsidR="00000000" w:rsidRDefault="00F558B9">
          <w:pPr>
            <w:pStyle w:val="570441EA67C7D64797E8F51ED9AF66D0"/>
          </w:pPr>
          <w:r>
            <w:t>Communication</w:t>
          </w:r>
        </w:p>
      </w:docPartBody>
    </w:docPart>
    <w:docPart>
      <w:docPartPr>
        <w:name w:val="3136DF378E8A2242BB7B76B87BF66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A50BC-58C2-ED40-AB18-10D697C370D8}"/>
      </w:docPartPr>
      <w:docPartBody>
        <w:p w:rsidR="00000000" w:rsidRDefault="00F558B9">
          <w:pPr>
            <w:pStyle w:val="3136DF378E8A2242BB7B76B87BF66549"/>
          </w:pPr>
          <w:r>
            <w:t>Leadership</w:t>
          </w:r>
        </w:p>
      </w:docPartBody>
    </w:docPart>
    <w:docPart>
      <w:docPartPr>
        <w:name w:val="3CE101F56C39604BA683CFA83CF3C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FF24-4D50-E34E-8EAA-C092ECAA5A66}"/>
      </w:docPartPr>
      <w:docPartBody>
        <w:p w:rsidR="00000000" w:rsidRDefault="00F558B9">
          <w:pPr>
            <w:pStyle w:val="3CE101F56C39604BA683CFA83CF3C4E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3D"/>
    <w:rsid w:val="00C5293D"/>
    <w:rsid w:val="00F5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8C728991BBEA4D8CCC41D0C3138DE2">
    <w:name w:val="9B8C728991BBEA4D8CCC41D0C3138DE2"/>
  </w:style>
  <w:style w:type="paragraph" w:customStyle="1" w:styleId="739B6AB131D1CD49AF27EA41584AEFCC">
    <w:name w:val="739B6AB131D1CD49AF27EA41584AEFCC"/>
  </w:style>
  <w:style w:type="paragraph" w:customStyle="1" w:styleId="500F3BCBA6F8AB43A76794C62824BD5D">
    <w:name w:val="500F3BCBA6F8AB43A76794C62824BD5D"/>
  </w:style>
  <w:style w:type="paragraph" w:customStyle="1" w:styleId="7CB898FC82B74946BB9539B22719F54A">
    <w:name w:val="7CB898FC82B74946BB9539B22719F54A"/>
  </w:style>
  <w:style w:type="paragraph" w:customStyle="1" w:styleId="1B01CE64BD278447AC2F2EBBBC12D7DB">
    <w:name w:val="1B01CE64BD278447AC2F2EBBBC12D7DB"/>
  </w:style>
  <w:style w:type="paragraph" w:customStyle="1" w:styleId="92053F7EECD8D54DAC79F90E227FB701">
    <w:name w:val="92053F7EECD8D54DAC79F90E227FB701"/>
  </w:style>
  <w:style w:type="paragraph" w:customStyle="1" w:styleId="042FE634A2992140A2CCF12F7BD32985">
    <w:name w:val="042FE634A2992140A2CCF12F7BD32985"/>
  </w:style>
  <w:style w:type="paragraph" w:customStyle="1" w:styleId="8B25E7942A30F04FA381829A7B8A06A5">
    <w:name w:val="8B25E7942A30F04FA381829A7B8A06A5"/>
  </w:style>
  <w:style w:type="paragraph" w:customStyle="1" w:styleId="440EAD67706A2C458AEDBA8E45F9857B">
    <w:name w:val="440EAD67706A2C458AEDBA8E45F9857B"/>
  </w:style>
  <w:style w:type="paragraph" w:customStyle="1" w:styleId="91C9C61F3A6BBA43907D4C72083921F9">
    <w:name w:val="91C9C61F3A6BBA43907D4C72083921F9"/>
  </w:style>
  <w:style w:type="paragraph" w:customStyle="1" w:styleId="2C396A2E1E058045B8DE139A963796B5">
    <w:name w:val="2C396A2E1E058045B8DE139A963796B5"/>
  </w:style>
  <w:style w:type="paragraph" w:customStyle="1" w:styleId="DEB0F29E6FD59B4C95AAF79EAE1FB337">
    <w:name w:val="DEB0F29E6FD59B4C95AAF79EAE1FB337"/>
  </w:style>
  <w:style w:type="paragraph" w:customStyle="1" w:styleId="0EAE3F703064C94F8F2FE50146C7C19A">
    <w:name w:val="0EAE3F703064C94F8F2FE50146C7C19A"/>
  </w:style>
  <w:style w:type="paragraph" w:customStyle="1" w:styleId="1BBC6CE1017CD64781BF0B1F62FFEE4A">
    <w:name w:val="1BBC6CE1017CD64781BF0B1F62FFEE4A"/>
  </w:style>
  <w:style w:type="paragraph" w:customStyle="1" w:styleId="2539928EDF4784469639825ADFCAC062">
    <w:name w:val="2539928EDF4784469639825ADFCAC062"/>
  </w:style>
  <w:style w:type="paragraph" w:customStyle="1" w:styleId="1F326B899A8A0442BB0026E54D795185">
    <w:name w:val="1F326B899A8A0442BB0026E54D795185"/>
  </w:style>
  <w:style w:type="paragraph" w:customStyle="1" w:styleId="6FF023323A75D147A77456EDD9E70BA0">
    <w:name w:val="6FF023323A75D147A77456EDD9E70BA0"/>
  </w:style>
  <w:style w:type="paragraph" w:customStyle="1" w:styleId="536ED75BE467F549A81A0F2707D308B3">
    <w:name w:val="536ED75BE467F549A81A0F2707D308B3"/>
  </w:style>
  <w:style w:type="paragraph" w:customStyle="1" w:styleId="9116BAFB6A162140A9F9E0A8FC54A4E0">
    <w:name w:val="9116BAFB6A162140A9F9E0A8FC54A4E0"/>
  </w:style>
  <w:style w:type="paragraph" w:customStyle="1" w:styleId="D024E6A6EAE7DA4787F8E7ACA169939E">
    <w:name w:val="D024E6A6EAE7DA4787F8E7ACA169939E"/>
  </w:style>
  <w:style w:type="paragraph" w:customStyle="1" w:styleId="570441EA67C7D64797E8F51ED9AF66D0">
    <w:name w:val="570441EA67C7D64797E8F51ED9AF66D0"/>
  </w:style>
  <w:style w:type="paragraph" w:customStyle="1" w:styleId="39E91641BF99EA41A4D1AADDC079AF3B">
    <w:name w:val="39E91641BF99EA41A4D1AADDC079AF3B"/>
  </w:style>
  <w:style w:type="paragraph" w:customStyle="1" w:styleId="3136DF378E8A2242BB7B76B87BF66549">
    <w:name w:val="3136DF378E8A2242BB7B76B87BF66549"/>
  </w:style>
  <w:style w:type="paragraph" w:customStyle="1" w:styleId="A21BBD44912AAA4084A06E17235C3605">
    <w:name w:val="A21BBD44912AAA4084A06E17235C3605"/>
  </w:style>
  <w:style w:type="paragraph" w:customStyle="1" w:styleId="3CE101F56C39604BA683CFA83CF3C4EA">
    <w:name w:val="3CE101F56C39604BA683CFA83CF3C4EA"/>
  </w:style>
  <w:style w:type="paragraph" w:customStyle="1" w:styleId="5D59D7B32369EA44A9D46D0D2F85A4E2">
    <w:name w:val="5D59D7B32369EA44A9D46D0D2F85A4E2"/>
  </w:style>
  <w:style w:type="paragraph" w:customStyle="1" w:styleId="1A6BD615C1E07E4D927552DC251D948E">
    <w:name w:val="1A6BD615C1E07E4D927552DC251D948E"/>
  </w:style>
  <w:style w:type="paragraph" w:customStyle="1" w:styleId="05097324D11C094EBD7CBEBFC9826BAD">
    <w:name w:val="05097324D11C094EBD7CBEBFC9826BAD"/>
  </w:style>
  <w:style w:type="paragraph" w:customStyle="1" w:styleId="D934207422A3744EB6405C8971EFC210">
    <w:name w:val="D934207422A3744EB6405C8971EFC210"/>
  </w:style>
  <w:style w:type="paragraph" w:customStyle="1" w:styleId="7C450D86EE27814A9A29F11C9632A004">
    <w:name w:val="7C450D86EE27814A9A29F11C9632A004"/>
  </w:style>
  <w:style w:type="paragraph" w:customStyle="1" w:styleId="495826831F3A3A46B6043AFC9C49ACB1">
    <w:name w:val="495826831F3A3A46B6043AFC9C49ACB1"/>
  </w:style>
  <w:style w:type="paragraph" w:customStyle="1" w:styleId="3BE6C8EF8C54554DBB9581A838E5A76A">
    <w:name w:val="3BE6C8EF8C54554DBB9581A838E5A76A"/>
  </w:style>
  <w:style w:type="paragraph" w:customStyle="1" w:styleId="683FA964F214244183A3214D1D871859">
    <w:name w:val="683FA964F214244183A3214D1D871859"/>
  </w:style>
  <w:style w:type="paragraph" w:customStyle="1" w:styleId="DB7F540956B29248AD699FF68C563747">
    <w:name w:val="DB7F540956B29248AD699FF68C563747"/>
    <w:rsid w:val="00C5293D"/>
  </w:style>
  <w:style w:type="paragraph" w:customStyle="1" w:styleId="5E8783F10D95ED408560257A9687BEED">
    <w:name w:val="5E8783F10D95ED408560257A9687BEED"/>
    <w:rsid w:val="00C529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E874-D5C4-9445-B9A8-EF6CD0D0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13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Microsoft Office User</cp:lastModifiedBy>
  <cp:revision>1</cp:revision>
  <dcterms:created xsi:type="dcterms:W3CDTF">2018-10-08T21:20:00Z</dcterms:created>
  <dcterms:modified xsi:type="dcterms:W3CDTF">2018-10-08T21:35:00Z</dcterms:modified>
  <cp:version/>
</cp:coreProperties>
</file>