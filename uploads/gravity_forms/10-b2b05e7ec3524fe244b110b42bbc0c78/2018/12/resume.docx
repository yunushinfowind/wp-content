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873521" w:rsidP="00141A4C">
      <w:pPr>
        <w:pStyle w:val="Title"/>
      </w:pPr>
      <w:r>
        <w:t>Estefanie Ortiz</w:t>
      </w:r>
    </w:p>
    <w:p w:rsidR="00141A4C" w:rsidRDefault="00873521" w:rsidP="00141A4C">
      <w:r>
        <w:t>21723 Willow Downs Dr., *Primarily resides in the Woodlands due to school being in the Woodlands*</w:t>
      </w:r>
      <w:r w:rsidR="00141A4C">
        <w:t> | </w:t>
      </w:r>
      <w:sdt>
        <w:sdtPr>
          <w:alias w:val="Telephone:"/>
          <w:tag w:val="Telephone:"/>
          <w:id w:val="-1416317146"/>
          <w:placeholder>
            <w:docPart w:val="102AEC0F99164628BC53498EEB6FB6F0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141A4C">
            <w:t>Telephone</w:t>
          </w:r>
        </w:sdtContent>
      </w:sdt>
      <w:r w:rsidR="00141A4C">
        <w:t> | </w:t>
      </w:r>
      <w:sdt>
        <w:sdtPr>
          <w:alias w:val="Email:"/>
          <w:tag w:val="Email:"/>
          <w:id w:val="-391963670"/>
          <w:placeholder>
            <w:docPart w:val="182AED8AB5BA4595A6E394FDF79A7298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141A4C">
            <w:t>Email</w:t>
          </w:r>
        </w:sdtContent>
      </w:sdt>
    </w:p>
    <w:p w:rsidR="006270A9" w:rsidRDefault="00734B16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E5A9160E050D4F4CAF0BC49ED38B8AF2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873521">
      <w:r>
        <w:t>Passionate Cellist with 10</w:t>
      </w:r>
      <w:r w:rsidRPr="00873521">
        <w:t xml:space="preserve"> years of experience and pursuin</w:t>
      </w:r>
      <w:r>
        <w:t>g degree.  Seeking to fulfill</w:t>
      </w:r>
      <w:r w:rsidRPr="00873521">
        <w:t xml:space="preserve"> passion and career goal </w:t>
      </w:r>
      <w:r>
        <w:t xml:space="preserve">in music education </w:t>
      </w:r>
      <w:r w:rsidRPr="00873521">
        <w:t>with experience in bringing music into younger students' live</w:t>
      </w:r>
      <w:r>
        <w:t>s.</w:t>
      </w:r>
    </w:p>
    <w:p w:rsidR="00873521" w:rsidRDefault="00873521">
      <w:r>
        <w:t xml:space="preserve">Luis Villarreal, current teacher for Lessons on the Go, has referred me. </w:t>
      </w:r>
      <w:bookmarkStart w:id="0" w:name="_GoBack"/>
      <w:bookmarkEnd w:id="0"/>
    </w:p>
    <w:sdt>
      <w:sdtPr>
        <w:alias w:val="Education:"/>
        <w:tag w:val="Education:"/>
        <w:id w:val="807127995"/>
        <w:placeholder>
          <w:docPart w:val="5FF6729241EE4568915103E39F0C2F3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873521" w:rsidP="00873521">
      <w:pPr>
        <w:pStyle w:val="Heading2"/>
      </w:pPr>
      <w:r w:rsidRPr="00873521">
        <w:t xml:space="preserve">• Klein Oak High School, Spring, TX • High School Degree </w:t>
      </w:r>
    </w:p>
    <w:p w:rsidR="006270A9" w:rsidRDefault="00873521">
      <w:pPr>
        <w:pStyle w:val="ListBullet"/>
      </w:pPr>
      <w:r>
        <w:t>Graduated 2016</w:t>
      </w:r>
    </w:p>
    <w:p w:rsidR="00873521" w:rsidRDefault="00873521" w:rsidP="00873521">
      <w:pPr>
        <w:pStyle w:val="ListBullet"/>
      </w:pPr>
      <w:r>
        <w:t>AP Music Theory, Cello Choir, Full Orchestra</w:t>
      </w:r>
    </w:p>
    <w:sdt>
      <w:sdtPr>
        <w:alias w:val="Experience:"/>
        <w:tag w:val="Experience:"/>
        <w:id w:val="171684534"/>
        <w:placeholder>
          <w:docPart w:val="ADEBAB03C4974A53908346DC131CDCFA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873521">
      <w:pPr>
        <w:pStyle w:val="Heading2"/>
      </w:pPr>
      <w:r>
        <w:t>Instrumental Instructor</w:t>
      </w:r>
      <w:r w:rsidR="009D5933">
        <w:t> | </w:t>
      </w:r>
      <w:r>
        <w:t>KISd</w:t>
      </w:r>
      <w:r w:rsidR="009D5933">
        <w:t> | </w:t>
      </w:r>
      <w:r>
        <w:t>May 2016</w:t>
      </w:r>
    </w:p>
    <w:p w:rsidR="006270A9" w:rsidRDefault="00873521">
      <w:pPr>
        <w:pStyle w:val="ListBullet"/>
      </w:pPr>
      <w:r>
        <w:t>Acted as a clinician for elementary level students in cello</w:t>
      </w:r>
    </w:p>
    <w:p w:rsidR="006270A9" w:rsidRDefault="00873521">
      <w:pPr>
        <w:pStyle w:val="Heading2"/>
      </w:pPr>
      <w:r>
        <w:t>Babysitter |</w:t>
      </w:r>
      <w:r w:rsidR="009D5933">
        <w:t> </w:t>
      </w:r>
      <w:r>
        <w:t>August 2015</w:t>
      </w:r>
    </w:p>
    <w:p w:rsidR="001B29CF" w:rsidRDefault="00873521" w:rsidP="001B29CF">
      <w:pPr>
        <w:pStyle w:val="ListBullet"/>
      </w:pPr>
      <w:r>
        <w:t>Looked after children ages 5-12</w:t>
      </w:r>
    </w:p>
    <w:p w:rsidR="00873521" w:rsidRDefault="00873521" w:rsidP="00873521">
      <w:pPr>
        <w:pStyle w:val="ListBullet"/>
        <w:numPr>
          <w:ilvl w:val="0"/>
          <w:numId w:val="0"/>
        </w:numPr>
        <w:ind w:left="216" w:hanging="216"/>
      </w:pPr>
    </w:p>
    <w:p w:rsidR="00873521" w:rsidRPr="00873521" w:rsidRDefault="00873521" w:rsidP="00873521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873521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 xml:space="preserve">Awards &amp; Acknowledgements </w:t>
      </w:r>
    </w:p>
    <w:p w:rsidR="00873521" w:rsidRDefault="00873521" w:rsidP="00873521">
      <w:pPr>
        <w:pStyle w:val="ListBullet"/>
        <w:numPr>
          <w:ilvl w:val="0"/>
          <w:numId w:val="0"/>
        </w:numPr>
        <w:ind w:left="216" w:hanging="216"/>
      </w:pPr>
      <w:r>
        <w:t xml:space="preserve">• Cello Choir Awards for four years straight in Solo and Ensemble competition </w:t>
      </w:r>
    </w:p>
    <w:p w:rsidR="00873521" w:rsidRDefault="00873521" w:rsidP="00873521">
      <w:pPr>
        <w:pStyle w:val="ListBullet"/>
        <w:numPr>
          <w:ilvl w:val="0"/>
          <w:numId w:val="0"/>
        </w:numPr>
        <w:ind w:left="216" w:hanging="216"/>
      </w:pPr>
      <w:r>
        <w:t xml:space="preserve">• Sweepstakes at UIL Competition for String Orchestra for four years straight </w:t>
      </w:r>
    </w:p>
    <w:p w:rsidR="00873521" w:rsidRPr="001B29CF" w:rsidRDefault="00873521" w:rsidP="00873521">
      <w:pPr>
        <w:pStyle w:val="ListBullet"/>
        <w:numPr>
          <w:ilvl w:val="0"/>
          <w:numId w:val="0"/>
        </w:numPr>
        <w:ind w:left="216" w:hanging="216"/>
      </w:pPr>
      <w:r>
        <w:t>• Sweepstakes at UIL Competition for Full Orchestra</w:t>
      </w:r>
    </w:p>
    <w:sectPr w:rsidR="00873521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B16" w:rsidRDefault="00734B16">
      <w:pPr>
        <w:spacing w:after="0"/>
      </w:pPr>
      <w:r>
        <w:separator/>
      </w:r>
    </w:p>
  </w:endnote>
  <w:endnote w:type="continuationSeparator" w:id="0">
    <w:p w:rsidR="00734B16" w:rsidRDefault="00734B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B16" w:rsidRDefault="00734B16">
      <w:pPr>
        <w:spacing w:after="0"/>
      </w:pPr>
      <w:r>
        <w:separator/>
      </w:r>
    </w:p>
  </w:footnote>
  <w:footnote w:type="continuationSeparator" w:id="0">
    <w:p w:rsidR="00734B16" w:rsidRDefault="00734B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21"/>
    <w:rsid w:val="000A4F59"/>
    <w:rsid w:val="00141A4C"/>
    <w:rsid w:val="001B29CF"/>
    <w:rsid w:val="0028220F"/>
    <w:rsid w:val="00356C14"/>
    <w:rsid w:val="00617B26"/>
    <w:rsid w:val="006270A9"/>
    <w:rsid w:val="00675956"/>
    <w:rsid w:val="00681034"/>
    <w:rsid w:val="00734B16"/>
    <w:rsid w:val="00816216"/>
    <w:rsid w:val="00873521"/>
    <w:rsid w:val="0087734B"/>
    <w:rsid w:val="009D5933"/>
    <w:rsid w:val="00BD768D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8F277"/>
  <w15:chartTrackingRefBased/>
  <w15:docId w15:val="{9706E5C6-77C9-4AB8-8825-5D7EFD15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f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2AEC0F99164628BC53498EEB6FB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82C42-54D7-4264-8781-15014EF839B0}"/>
      </w:docPartPr>
      <w:docPartBody>
        <w:p w:rsidR="00000000" w:rsidRDefault="00B07B46">
          <w:pPr>
            <w:pStyle w:val="102AEC0F99164628BC53498EEB6FB6F0"/>
          </w:pPr>
          <w:r>
            <w:t>Telephone</w:t>
          </w:r>
        </w:p>
      </w:docPartBody>
    </w:docPart>
    <w:docPart>
      <w:docPartPr>
        <w:name w:val="182AED8AB5BA4595A6E394FDF79A7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88D5A-C9B0-4940-BB01-7464A2904653}"/>
      </w:docPartPr>
      <w:docPartBody>
        <w:p w:rsidR="00000000" w:rsidRDefault="00B07B46">
          <w:pPr>
            <w:pStyle w:val="182AED8AB5BA4595A6E394FDF79A7298"/>
          </w:pPr>
          <w:r>
            <w:t>Email</w:t>
          </w:r>
        </w:p>
      </w:docPartBody>
    </w:docPart>
    <w:docPart>
      <w:docPartPr>
        <w:name w:val="E5A9160E050D4F4CAF0BC49ED38B8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FBCFA-7EFC-4B43-8B7C-930028BB37ED}"/>
      </w:docPartPr>
      <w:docPartBody>
        <w:p w:rsidR="00000000" w:rsidRDefault="00B07B46">
          <w:pPr>
            <w:pStyle w:val="E5A9160E050D4F4CAF0BC49ED38B8AF2"/>
          </w:pPr>
          <w:r>
            <w:t>Objective</w:t>
          </w:r>
        </w:p>
      </w:docPartBody>
    </w:docPart>
    <w:docPart>
      <w:docPartPr>
        <w:name w:val="5FF6729241EE4568915103E39F0C2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CC108-E1DB-447A-AB55-2E7BD93794A0}"/>
      </w:docPartPr>
      <w:docPartBody>
        <w:p w:rsidR="00000000" w:rsidRDefault="00B07B46">
          <w:pPr>
            <w:pStyle w:val="5FF6729241EE4568915103E39F0C2F3D"/>
          </w:pPr>
          <w:r>
            <w:t>Education</w:t>
          </w:r>
        </w:p>
      </w:docPartBody>
    </w:docPart>
    <w:docPart>
      <w:docPartPr>
        <w:name w:val="ADEBAB03C4974A53908346DC131CD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CBBE9-9361-42C4-B9EE-20D3AD9D8690}"/>
      </w:docPartPr>
      <w:docPartBody>
        <w:p w:rsidR="00000000" w:rsidRDefault="00B07B46">
          <w:pPr>
            <w:pStyle w:val="ADEBAB03C4974A53908346DC131CDCF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46"/>
    <w:rsid w:val="00B0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896F73ADE1431BB6F4D4990005EF6B">
    <w:name w:val="A5896F73ADE1431BB6F4D4990005EF6B"/>
  </w:style>
  <w:style w:type="paragraph" w:customStyle="1" w:styleId="B533016A35EF4D7C919B6FDD03BAED73">
    <w:name w:val="B533016A35EF4D7C919B6FDD03BAED73"/>
  </w:style>
  <w:style w:type="paragraph" w:customStyle="1" w:styleId="102AEC0F99164628BC53498EEB6FB6F0">
    <w:name w:val="102AEC0F99164628BC53498EEB6FB6F0"/>
  </w:style>
  <w:style w:type="paragraph" w:customStyle="1" w:styleId="182AED8AB5BA4595A6E394FDF79A7298">
    <w:name w:val="182AED8AB5BA4595A6E394FDF79A7298"/>
  </w:style>
  <w:style w:type="paragraph" w:customStyle="1" w:styleId="E5A9160E050D4F4CAF0BC49ED38B8AF2">
    <w:name w:val="E5A9160E050D4F4CAF0BC49ED38B8AF2"/>
  </w:style>
  <w:style w:type="paragraph" w:customStyle="1" w:styleId="E6A63AC8CA4A414F93914D00B0F1CE1B">
    <w:name w:val="E6A63AC8CA4A414F93914D00B0F1CE1B"/>
  </w:style>
  <w:style w:type="paragraph" w:customStyle="1" w:styleId="5FF6729241EE4568915103E39F0C2F3D">
    <w:name w:val="5FF6729241EE4568915103E39F0C2F3D"/>
  </w:style>
  <w:style w:type="paragraph" w:customStyle="1" w:styleId="DB2E5F3C43D74560A470A3A7886690FA">
    <w:name w:val="DB2E5F3C43D74560A470A3A7886690FA"/>
  </w:style>
  <w:style w:type="paragraph" w:customStyle="1" w:styleId="976F9FDF6EFE4D609F0F23A67E23A0EE">
    <w:name w:val="976F9FDF6EFE4D609F0F23A67E23A0EE"/>
  </w:style>
  <w:style w:type="paragraph" w:customStyle="1" w:styleId="728F7FE807974C389D4853A1B7565650">
    <w:name w:val="728F7FE807974C389D4853A1B7565650"/>
  </w:style>
  <w:style w:type="paragraph" w:customStyle="1" w:styleId="174AFED24B4146B9BEC4D8C11D59BCE2">
    <w:name w:val="174AFED24B4146B9BEC4D8C11D59BCE2"/>
  </w:style>
  <w:style w:type="paragraph" w:customStyle="1" w:styleId="D7449F0CEE944F81BF2F68767D7B555C">
    <w:name w:val="D7449F0CEE944F81BF2F68767D7B555C"/>
  </w:style>
  <w:style w:type="paragraph" w:customStyle="1" w:styleId="AEED065359CA430B98E3428C128BFFAA">
    <w:name w:val="AEED065359CA430B98E3428C128BFFAA"/>
  </w:style>
  <w:style w:type="paragraph" w:customStyle="1" w:styleId="F0131E84FB3749A2B7B187EB5C187255">
    <w:name w:val="F0131E84FB3749A2B7B187EB5C187255"/>
  </w:style>
  <w:style w:type="paragraph" w:customStyle="1" w:styleId="48B099AD151545E493298600DAA0FF5B">
    <w:name w:val="48B099AD151545E493298600DAA0FF5B"/>
  </w:style>
  <w:style w:type="paragraph" w:customStyle="1" w:styleId="C5AA5951CC5C406AB2320470D7C5E826">
    <w:name w:val="C5AA5951CC5C406AB2320470D7C5E826"/>
  </w:style>
  <w:style w:type="paragraph" w:customStyle="1" w:styleId="E3F9F8B51C044E7DAAAFC4F9BEE66E46">
    <w:name w:val="E3F9F8B51C044E7DAAAFC4F9BEE66E46"/>
  </w:style>
  <w:style w:type="paragraph" w:customStyle="1" w:styleId="F987E9A403FA4809AEF452F43E5D5A36">
    <w:name w:val="F987E9A403FA4809AEF452F43E5D5A36"/>
  </w:style>
  <w:style w:type="paragraph" w:customStyle="1" w:styleId="1B02A038FD2442DFB7FAD31337444605">
    <w:name w:val="1B02A038FD2442DFB7FAD31337444605"/>
  </w:style>
  <w:style w:type="paragraph" w:customStyle="1" w:styleId="4936467A1DFE4CB7A518B900CAABF36D">
    <w:name w:val="4936467A1DFE4CB7A518B900CAABF36D"/>
  </w:style>
  <w:style w:type="paragraph" w:customStyle="1" w:styleId="E5B43B8EADE544A097703BDE5162E0F0">
    <w:name w:val="E5B43B8EADE544A097703BDE5162E0F0"/>
  </w:style>
  <w:style w:type="paragraph" w:customStyle="1" w:styleId="41C2E7AAE35148AEB1B9A7B486B8101C">
    <w:name w:val="41C2E7AAE35148AEB1B9A7B486B8101C"/>
  </w:style>
  <w:style w:type="paragraph" w:customStyle="1" w:styleId="6642D88B55D54ADD8B172B6E4FA8B73E">
    <w:name w:val="6642D88B55D54ADD8B172B6E4FA8B73E"/>
  </w:style>
  <w:style w:type="paragraph" w:customStyle="1" w:styleId="408D5878CA124D83A64AAB82FFACBBE9">
    <w:name w:val="408D5878CA124D83A64AAB82FFACBBE9"/>
  </w:style>
  <w:style w:type="paragraph" w:customStyle="1" w:styleId="ADEBAB03C4974A53908346DC131CDCFA">
    <w:name w:val="ADEBAB03C4974A53908346DC131CDCFA"/>
  </w:style>
  <w:style w:type="paragraph" w:customStyle="1" w:styleId="C24A1076FCE943C4AA5634C231EAC7CB">
    <w:name w:val="C24A1076FCE943C4AA5634C231EAC7CB"/>
  </w:style>
  <w:style w:type="paragraph" w:customStyle="1" w:styleId="DEB2E5BF5136424C9C5BCDFCA23B0A98">
    <w:name w:val="DEB2E5BF5136424C9C5BCDFCA23B0A98"/>
  </w:style>
  <w:style w:type="paragraph" w:customStyle="1" w:styleId="E61408CF1E9B4C7884B02A551EB02264">
    <w:name w:val="E61408CF1E9B4C7884B02A551EB02264"/>
  </w:style>
  <w:style w:type="paragraph" w:customStyle="1" w:styleId="39D35007EB504D8CA0DF9EB47ACE451B">
    <w:name w:val="39D35007EB504D8CA0DF9EB47ACE451B"/>
  </w:style>
  <w:style w:type="paragraph" w:customStyle="1" w:styleId="C7D1ECB46E4F451D9E6EE15FCDA78E51">
    <w:name w:val="C7D1ECB46E4F451D9E6EE15FCDA78E51"/>
  </w:style>
  <w:style w:type="paragraph" w:customStyle="1" w:styleId="185581E3C01B467EB7790366813F0275">
    <w:name w:val="185581E3C01B467EB7790366813F0275"/>
  </w:style>
  <w:style w:type="paragraph" w:customStyle="1" w:styleId="6B5470591546456F8C932CACF1ED61C1">
    <w:name w:val="6B5470591546456F8C932CACF1ED61C1"/>
  </w:style>
  <w:style w:type="paragraph" w:customStyle="1" w:styleId="210E64E3385C454E8E2862257AC91614">
    <w:name w:val="210E64E3385C454E8E2862257AC916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E98AF-CE1C-4804-8A9B-549DCF08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Estefanie Ortiz</dc:creator>
  <cp:keywords/>
  <cp:lastModifiedBy>Estefanie Ortiz</cp:lastModifiedBy>
  <cp:revision>1</cp:revision>
  <dcterms:created xsi:type="dcterms:W3CDTF">2018-12-01T22:34:00Z</dcterms:created>
  <dcterms:modified xsi:type="dcterms:W3CDTF">2018-12-01T22:44:00Z</dcterms:modified>
  <cp:version/>
</cp:coreProperties>
</file>