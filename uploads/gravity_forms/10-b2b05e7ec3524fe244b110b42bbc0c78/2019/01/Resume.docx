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BB53C1" w:rsidP="00913946">
            <w:pPr>
              <w:pStyle w:val="Title"/>
            </w:pPr>
            <w:r>
              <w:t>Adam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Hotchkiss</w:t>
            </w:r>
          </w:p>
          <w:p w:rsidR="00692703" w:rsidRPr="00CF1A49" w:rsidRDefault="0000293D" w:rsidP="00913946">
            <w:pPr>
              <w:pStyle w:val="ContactInfo"/>
              <w:contextualSpacing w:val="0"/>
            </w:pPr>
            <w:r>
              <w:t>1156 Oak Ln.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21C9E5947C646EFBBD2B5A998D1B38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936-588-9705</w:t>
            </w:r>
          </w:p>
          <w:p w:rsidR="00692703" w:rsidRPr="00CF1A49" w:rsidRDefault="00A47A55" w:rsidP="00913946">
            <w:pPr>
              <w:pStyle w:val="ContactInfoEmphasis"/>
              <w:contextualSpacing w:val="0"/>
            </w:pPr>
            <w:hyperlink r:id="rId7" w:history="1">
              <w:r w:rsidR="0000293D" w:rsidRPr="00024DAA">
                <w:rPr>
                  <w:rStyle w:val="Hyperlink"/>
                </w:rPr>
                <w:t>Ahotch100@gmail.com</w:t>
              </w:r>
            </w:hyperlink>
            <w:r w:rsidR="0000293D">
              <w:t xml:space="preserve"> </w:t>
            </w:r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3E7C6238872843A5B2023876D7FAB6EC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7FC9E1AF7F0472FA627A12F1A8DF06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9BAADD1A4AF34DB38A0F7202AC828F3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BB53C1" w:rsidP="00913946">
            <w:pPr>
              <w:contextualSpacing w:val="0"/>
            </w:pPr>
            <w:r>
              <w:t xml:space="preserve">I wish to </w:t>
            </w:r>
            <w:r w:rsidR="00692EC6">
              <w:t>successful</w:t>
            </w:r>
            <w:r>
              <w:t xml:space="preserve"> in all aspects of my life. </w:t>
            </w:r>
            <w:r w:rsidR="00692EC6">
              <w:t>I’m</w:t>
            </w:r>
            <w:r>
              <w:t xml:space="preserve"> very </w:t>
            </w:r>
            <w:r w:rsidR="00692EC6">
              <w:t>ambitious</w:t>
            </w:r>
            <w:r>
              <w:t xml:space="preserve"> and have a need to become the best and excel beyond what is needed.</w:t>
            </w:r>
            <w:r w:rsidR="00D81EEA">
              <w:t xml:space="preserve"> I believe that one most know how to communicate with others to be successful in life, because, taking on a hard task is way more difficult than taking it on as a team!</w:t>
            </w:r>
            <w:bookmarkStart w:id="0" w:name="_GoBack"/>
            <w:bookmarkEnd w:id="0"/>
          </w:p>
        </w:tc>
      </w:tr>
    </w:tbl>
    <w:p w:rsidR="004E01EB" w:rsidRPr="00CF1A49" w:rsidRDefault="00A47A5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D92F0CF26D94646A57DA182891FF80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:rsidR="001D0BF1" w:rsidRPr="00CF1A49" w:rsidRDefault="00BB53C1" w:rsidP="001D0BF1">
            <w:pPr>
              <w:pStyle w:val="Heading2"/>
              <w:contextualSpacing w:val="0"/>
              <w:outlineLvl w:val="1"/>
            </w:pPr>
            <w:r>
              <w:t>Food prep/dish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Pei Wei </w:t>
            </w:r>
          </w:p>
          <w:p w:rsidR="001E3120" w:rsidRPr="00CF1A49" w:rsidRDefault="00BB53C1" w:rsidP="001D0BF1">
            <w:pPr>
              <w:contextualSpacing w:val="0"/>
            </w:pPr>
            <w:r>
              <w:t xml:space="preserve">At Pei Wei I learned the responsibilities of working in a food service environment. The environment was very fast </w:t>
            </w:r>
            <w:r w:rsidR="00D81EEA">
              <w:t>paced,</w:t>
            </w:r>
            <w:r>
              <w:t xml:space="preserve"> and it taught me </w:t>
            </w:r>
            <w:r w:rsidR="00EB7A81">
              <w:t xml:space="preserve">a ton of different skills and kept me on my feet </w:t>
            </w:r>
            <w:r w:rsidR="00D81EEA">
              <w:t>always</w:t>
            </w:r>
            <w:r w:rsidR="00EB7A81"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9D1DA2EB1D384C9B9114F89F183A896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EB7A81" w:rsidP="001D0BF1">
            <w:pPr>
              <w:pStyle w:val="Heading3"/>
              <w:contextualSpacing w:val="0"/>
              <w:outlineLvl w:val="2"/>
            </w:pPr>
            <w:r>
              <w:t>May 2019</w:t>
            </w:r>
          </w:p>
          <w:p w:rsidR="001D0BF1" w:rsidRPr="00CF1A49" w:rsidRDefault="00EB7A81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iSchool High</w:t>
            </w:r>
          </w:p>
          <w:p w:rsidR="007538DC" w:rsidRPr="00CF1A49" w:rsidRDefault="00AD0DF7" w:rsidP="007538DC">
            <w:pPr>
              <w:contextualSpacing w:val="0"/>
            </w:pPr>
            <w:r>
              <w:t xml:space="preserve">My GPA for high school is a </w:t>
            </w:r>
            <w:r w:rsidR="00692EC6">
              <w:t>3.7 I</w:t>
            </w:r>
            <w:r>
              <w:t xml:space="preserve"> participate in </w:t>
            </w:r>
            <w:r w:rsidR="00692EC6">
              <w:t xml:space="preserve">most </w:t>
            </w:r>
            <w:r>
              <w:t xml:space="preserve">activities at school </w:t>
            </w:r>
            <w:r w:rsidR="00692EC6">
              <w:t xml:space="preserve">such as chess club </w:t>
            </w:r>
            <w:proofErr w:type="gramStart"/>
            <w:r w:rsidR="00692EC6">
              <w:t>And</w:t>
            </w:r>
            <w:proofErr w:type="gramEnd"/>
            <w:r w:rsidR="00692EC6">
              <w:t xml:space="preserve"> NHS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EB7A81" w:rsidP="00F61DF9">
            <w:pPr>
              <w:pStyle w:val="Heading3"/>
              <w:contextualSpacing w:val="0"/>
              <w:outlineLvl w:val="2"/>
            </w:pPr>
            <w:r>
              <w:t>May 2019</w:t>
            </w:r>
          </w:p>
          <w:p w:rsidR="00F61DF9" w:rsidRPr="00CF1A49" w:rsidRDefault="00EB7A81" w:rsidP="00F61DF9">
            <w:pPr>
              <w:pStyle w:val="Heading2"/>
              <w:contextualSpacing w:val="0"/>
              <w:outlineLvl w:val="1"/>
            </w:pPr>
            <w:r>
              <w:t>Associates of science</w:t>
            </w:r>
            <w:r w:rsidR="00F61DF9" w:rsidRPr="00CF1A49">
              <w:t xml:space="preserve">, </w:t>
            </w:r>
            <w:r w:rsidR="00AD0DF7">
              <w:rPr>
                <w:rStyle w:val="SubtleReference"/>
              </w:rPr>
              <w:t>Lone Star community College</w:t>
            </w:r>
          </w:p>
          <w:p w:rsidR="00F61DF9" w:rsidRDefault="00AD0DF7" w:rsidP="00F61DF9">
            <w:r>
              <w:t xml:space="preserve">I have almost completed my </w:t>
            </w:r>
            <w:r w:rsidR="00AF59AA">
              <w:t>Associates</w:t>
            </w:r>
            <w:r>
              <w:t xml:space="preserve"> and am very excited to graduate soon. My GPA is a 3.6 </w:t>
            </w:r>
            <w:r w:rsidR="00692EC6">
              <w:t>and I hope to continue my education in the coming years.</w:t>
            </w:r>
          </w:p>
        </w:tc>
      </w:tr>
    </w:tbl>
    <w:sdt>
      <w:sdtPr>
        <w:alias w:val="Skills:"/>
        <w:tag w:val="Skills:"/>
        <w:id w:val="-1392877668"/>
        <w:placeholder>
          <w:docPart w:val="EA31119C529A4234B40B45EA4355089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62285F" w:rsidRDefault="0062285F" w:rsidP="006E1507">
            <w:pPr>
              <w:pStyle w:val="ListBullet"/>
              <w:contextualSpacing w:val="0"/>
            </w:pPr>
            <w:r>
              <w:t>I love to work in an environment where I’m always doing something</w:t>
            </w:r>
          </w:p>
          <w:p w:rsidR="001F4E6D" w:rsidRPr="006E1507" w:rsidRDefault="00AF59AA" w:rsidP="006E1507">
            <w:pPr>
              <w:pStyle w:val="ListBullet"/>
              <w:contextualSpacing w:val="0"/>
            </w:pPr>
            <w:r>
              <w:t>Critical</w:t>
            </w:r>
            <w:r w:rsidR="00585A1B">
              <w:t xml:space="preserve"> thinker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585A1B" w:rsidP="006E1507">
            <w:pPr>
              <w:pStyle w:val="ListBullet"/>
              <w:contextualSpacing w:val="0"/>
            </w:pPr>
            <w:r>
              <w:t>Quick learner</w:t>
            </w:r>
          </w:p>
          <w:p w:rsidR="001E3120" w:rsidRPr="006E1507" w:rsidRDefault="00585A1B" w:rsidP="006E1507">
            <w:pPr>
              <w:pStyle w:val="ListBullet"/>
              <w:contextualSpacing w:val="0"/>
            </w:pPr>
            <w:r>
              <w:t>A hands-on person</w:t>
            </w:r>
          </w:p>
          <w:p w:rsidR="001E3120" w:rsidRPr="006E1507" w:rsidRDefault="00585A1B" w:rsidP="006E1507">
            <w:pPr>
              <w:pStyle w:val="ListBullet"/>
              <w:contextualSpacing w:val="0"/>
            </w:pPr>
            <w:r>
              <w:t xml:space="preserve">Curiosity </w:t>
            </w:r>
          </w:p>
        </w:tc>
      </w:tr>
    </w:tbl>
    <w:sdt>
      <w:sdtPr>
        <w:alias w:val="Activities:"/>
        <w:tag w:val="Activities:"/>
        <w:id w:val="1223332893"/>
        <w:placeholder>
          <w:docPart w:val="0DACA17CB43B41A2BCA852A0311CD775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Pr="006E1507" w:rsidRDefault="0000293D" w:rsidP="006E1507">
      <w:r>
        <w:t>Throughout my life I have been fortunate enough to learn many morals and abilities, provided by my family. At a young age I became a boy scout where I learned life skills and importantly, how to lead others. I have also learned in college how to understand society and how to communicate</w:t>
      </w:r>
      <w:r w:rsidR="00692EC6">
        <w:t xml:space="preserve"> with others.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A55" w:rsidRDefault="00A47A55" w:rsidP="0068194B">
      <w:r>
        <w:separator/>
      </w:r>
    </w:p>
    <w:p w:rsidR="00A47A55" w:rsidRDefault="00A47A55"/>
    <w:p w:rsidR="00A47A55" w:rsidRDefault="00A47A55"/>
  </w:endnote>
  <w:endnote w:type="continuationSeparator" w:id="0">
    <w:p w:rsidR="00A47A55" w:rsidRDefault="00A47A55" w:rsidP="0068194B">
      <w:r>
        <w:continuationSeparator/>
      </w:r>
    </w:p>
    <w:p w:rsidR="00A47A55" w:rsidRDefault="00A47A55"/>
    <w:p w:rsidR="00A47A55" w:rsidRDefault="00A47A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A55" w:rsidRDefault="00A47A55" w:rsidP="0068194B">
      <w:r>
        <w:separator/>
      </w:r>
    </w:p>
    <w:p w:rsidR="00A47A55" w:rsidRDefault="00A47A55"/>
    <w:p w:rsidR="00A47A55" w:rsidRDefault="00A47A55"/>
  </w:footnote>
  <w:footnote w:type="continuationSeparator" w:id="0">
    <w:p w:rsidR="00A47A55" w:rsidRDefault="00A47A55" w:rsidP="0068194B">
      <w:r>
        <w:continuationSeparator/>
      </w:r>
    </w:p>
    <w:p w:rsidR="00A47A55" w:rsidRDefault="00A47A55"/>
    <w:p w:rsidR="00A47A55" w:rsidRDefault="00A47A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6F171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C1"/>
    <w:rsid w:val="000001EF"/>
    <w:rsid w:val="0000293D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083D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5A1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285F"/>
    <w:rsid w:val="0062312F"/>
    <w:rsid w:val="00625F2C"/>
    <w:rsid w:val="006618E9"/>
    <w:rsid w:val="0068194B"/>
    <w:rsid w:val="00692703"/>
    <w:rsid w:val="00692EC6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47A55"/>
    <w:rsid w:val="00A51DC5"/>
    <w:rsid w:val="00A53DE1"/>
    <w:rsid w:val="00A615E1"/>
    <w:rsid w:val="00A755E8"/>
    <w:rsid w:val="00A93A5D"/>
    <w:rsid w:val="00AB32F8"/>
    <w:rsid w:val="00AB610B"/>
    <w:rsid w:val="00AD0DF7"/>
    <w:rsid w:val="00AD360E"/>
    <w:rsid w:val="00AD40FB"/>
    <w:rsid w:val="00AD782D"/>
    <w:rsid w:val="00AE7650"/>
    <w:rsid w:val="00AF59AA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53C1"/>
    <w:rsid w:val="00BD431F"/>
    <w:rsid w:val="00BE423E"/>
    <w:rsid w:val="00BF61AC"/>
    <w:rsid w:val="00C27EE7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1EEA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7A81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CBF6"/>
  <w15:chartTrackingRefBased/>
  <w15:docId w15:val="{A8DCCBBA-2BDC-4A8D-9856-8D84B51E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029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hotch10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otc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1C9E5947C646EFBBD2B5A998D1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FEA89-6357-42CD-AB70-8C00ED9048E5}"/>
      </w:docPartPr>
      <w:docPartBody>
        <w:p w:rsidR="00F676CD" w:rsidRDefault="002926E2">
          <w:pPr>
            <w:pStyle w:val="421C9E5947C646EFBBD2B5A998D1B386"/>
          </w:pPr>
          <w:r w:rsidRPr="00CF1A49">
            <w:t>·</w:t>
          </w:r>
        </w:p>
      </w:docPartBody>
    </w:docPart>
    <w:docPart>
      <w:docPartPr>
        <w:name w:val="3E7C6238872843A5B2023876D7FAB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DA61B-28CE-45AC-92A2-59DF60E39347}"/>
      </w:docPartPr>
      <w:docPartBody>
        <w:p w:rsidR="00F676CD" w:rsidRDefault="002926E2">
          <w:pPr>
            <w:pStyle w:val="3E7C6238872843A5B2023876D7FAB6EC"/>
          </w:pPr>
          <w:r w:rsidRPr="00CF1A49">
            <w:t>LinkedIn Profile</w:t>
          </w:r>
        </w:p>
      </w:docPartBody>
    </w:docPart>
    <w:docPart>
      <w:docPartPr>
        <w:name w:val="17FC9E1AF7F0472FA627A12F1A8DF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4637-2EC9-409E-8E68-0F111AE8CB50}"/>
      </w:docPartPr>
      <w:docPartBody>
        <w:p w:rsidR="00F676CD" w:rsidRDefault="002926E2">
          <w:pPr>
            <w:pStyle w:val="17FC9E1AF7F0472FA627A12F1A8DF06F"/>
          </w:pPr>
          <w:r w:rsidRPr="00CF1A49">
            <w:t>·</w:t>
          </w:r>
        </w:p>
      </w:docPartBody>
    </w:docPart>
    <w:docPart>
      <w:docPartPr>
        <w:name w:val="9BAADD1A4AF34DB38A0F7202AC828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A965-F607-41AB-9BC2-E8BA71D92319}"/>
      </w:docPartPr>
      <w:docPartBody>
        <w:p w:rsidR="00F676CD" w:rsidRDefault="002926E2">
          <w:pPr>
            <w:pStyle w:val="9BAADD1A4AF34DB38A0F7202AC828F39"/>
          </w:pPr>
          <w:r w:rsidRPr="00CF1A49">
            <w:t>Twitter/Blog/Portfolio</w:t>
          </w:r>
        </w:p>
      </w:docPartBody>
    </w:docPart>
    <w:docPart>
      <w:docPartPr>
        <w:name w:val="1D92F0CF26D94646A57DA182891FF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E6766-41A9-4019-8B7E-C511732EAE21}"/>
      </w:docPartPr>
      <w:docPartBody>
        <w:p w:rsidR="00F676CD" w:rsidRDefault="002926E2">
          <w:pPr>
            <w:pStyle w:val="1D92F0CF26D94646A57DA182891FF802"/>
          </w:pPr>
          <w:r w:rsidRPr="00CF1A49">
            <w:t>Experience</w:t>
          </w:r>
        </w:p>
      </w:docPartBody>
    </w:docPart>
    <w:docPart>
      <w:docPartPr>
        <w:name w:val="9D1DA2EB1D384C9B9114F89F183A8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C00D-4504-42A2-93B2-3EB4CA2CF391}"/>
      </w:docPartPr>
      <w:docPartBody>
        <w:p w:rsidR="00F676CD" w:rsidRDefault="002926E2">
          <w:pPr>
            <w:pStyle w:val="9D1DA2EB1D384C9B9114F89F183A8961"/>
          </w:pPr>
          <w:r w:rsidRPr="00CF1A49">
            <w:t>Education</w:t>
          </w:r>
        </w:p>
      </w:docPartBody>
    </w:docPart>
    <w:docPart>
      <w:docPartPr>
        <w:name w:val="EA31119C529A4234B40B45EA43550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ADBE2-2AA5-4A00-AB28-1BF976CD01D5}"/>
      </w:docPartPr>
      <w:docPartBody>
        <w:p w:rsidR="00F676CD" w:rsidRDefault="002926E2">
          <w:pPr>
            <w:pStyle w:val="EA31119C529A4234B40B45EA43550893"/>
          </w:pPr>
          <w:r w:rsidRPr="00CF1A49">
            <w:t>Skills</w:t>
          </w:r>
        </w:p>
      </w:docPartBody>
    </w:docPart>
    <w:docPart>
      <w:docPartPr>
        <w:name w:val="0DACA17CB43B41A2BCA852A0311CD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62C67-BB46-4ECE-B187-42F09BCDA3B5}"/>
      </w:docPartPr>
      <w:docPartBody>
        <w:p w:rsidR="00F676CD" w:rsidRDefault="002926E2">
          <w:pPr>
            <w:pStyle w:val="0DACA17CB43B41A2BCA852A0311CD77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E2"/>
    <w:rsid w:val="002926E2"/>
    <w:rsid w:val="009E245C"/>
    <w:rsid w:val="00F6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D20862663435A80254BACC19EEA75">
    <w:name w:val="A00D20862663435A80254BACC19EEA7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D48BB60958C46FB885DD8E82A20AF7C">
    <w:name w:val="8D48BB60958C46FB885DD8E82A20AF7C"/>
  </w:style>
  <w:style w:type="paragraph" w:customStyle="1" w:styleId="1FD2657318B94A2F85E15DF7419028DB">
    <w:name w:val="1FD2657318B94A2F85E15DF7419028DB"/>
  </w:style>
  <w:style w:type="paragraph" w:customStyle="1" w:styleId="421C9E5947C646EFBBD2B5A998D1B386">
    <w:name w:val="421C9E5947C646EFBBD2B5A998D1B386"/>
  </w:style>
  <w:style w:type="paragraph" w:customStyle="1" w:styleId="04FF9355CE6E46A4A3FFD74BB3D5EEB0">
    <w:name w:val="04FF9355CE6E46A4A3FFD74BB3D5EEB0"/>
  </w:style>
  <w:style w:type="paragraph" w:customStyle="1" w:styleId="64CAB769D0A344569D7B2205B7C294AC">
    <w:name w:val="64CAB769D0A344569D7B2205B7C294AC"/>
  </w:style>
  <w:style w:type="paragraph" w:customStyle="1" w:styleId="5AC77BB51FD547A7A82B4C68FAA03389">
    <w:name w:val="5AC77BB51FD547A7A82B4C68FAA03389"/>
  </w:style>
  <w:style w:type="paragraph" w:customStyle="1" w:styleId="3E7C6238872843A5B2023876D7FAB6EC">
    <w:name w:val="3E7C6238872843A5B2023876D7FAB6EC"/>
  </w:style>
  <w:style w:type="paragraph" w:customStyle="1" w:styleId="17FC9E1AF7F0472FA627A12F1A8DF06F">
    <w:name w:val="17FC9E1AF7F0472FA627A12F1A8DF06F"/>
  </w:style>
  <w:style w:type="paragraph" w:customStyle="1" w:styleId="9BAADD1A4AF34DB38A0F7202AC828F39">
    <w:name w:val="9BAADD1A4AF34DB38A0F7202AC828F39"/>
  </w:style>
  <w:style w:type="paragraph" w:customStyle="1" w:styleId="2DF5B6F99AB3453FA059D9B6FCFA479D">
    <w:name w:val="2DF5B6F99AB3453FA059D9B6FCFA479D"/>
  </w:style>
  <w:style w:type="paragraph" w:customStyle="1" w:styleId="1D92F0CF26D94646A57DA182891FF802">
    <w:name w:val="1D92F0CF26D94646A57DA182891FF802"/>
  </w:style>
  <w:style w:type="paragraph" w:customStyle="1" w:styleId="E5CA512AC19043AB8F604EF6625418E1">
    <w:name w:val="E5CA512AC19043AB8F604EF6625418E1"/>
  </w:style>
  <w:style w:type="paragraph" w:customStyle="1" w:styleId="8795C1248A3D4220B87373C22A73D7FD">
    <w:name w:val="8795C1248A3D4220B87373C22A73D7FD"/>
  </w:style>
  <w:style w:type="paragraph" w:customStyle="1" w:styleId="6983D0990CD441CB8AF39CBDECA03FDD">
    <w:name w:val="6983D0990CD441CB8AF39CBDECA03FD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D6B6ACA75534B1F94C89821CDE3AA4F">
    <w:name w:val="0D6B6ACA75534B1F94C89821CDE3AA4F"/>
  </w:style>
  <w:style w:type="paragraph" w:customStyle="1" w:styleId="FB67E8201BC44EADB680B7A2800CE247">
    <w:name w:val="FB67E8201BC44EADB680B7A2800CE247"/>
  </w:style>
  <w:style w:type="paragraph" w:customStyle="1" w:styleId="6B34FB5BA3A344C986F1A061DB4D21EC">
    <w:name w:val="6B34FB5BA3A344C986F1A061DB4D21EC"/>
  </w:style>
  <w:style w:type="paragraph" w:customStyle="1" w:styleId="7CD31D28BFDE4F9D93231D14F9578A83">
    <w:name w:val="7CD31D28BFDE4F9D93231D14F9578A83"/>
  </w:style>
  <w:style w:type="paragraph" w:customStyle="1" w:styleId="3D6DD09091BF44579594D799E29AF2F9">
    <w:name w:val="3D6DD09091BF44579594D799E29AF2F9"/>
  </w:style>
  <w:style w:type="paragraph" w:customStyle="1" w:styleId="A406CC68061A44D18F0D95D40C5B57A0">
    <w:name w:val="A406CC68061A44D18F0D95D40C5B57A0"/>
  </w:style>
  <w:style w:type="paragraph" w:customStyle="1" w:styleId="4D50A9DD355E454F98595A4F073675A3">
    <w:name w:val="4D50A9DD355E454F98595A4F073675A3"/>
  </w:style>
  <w:style w:type="paragraph" w:customStyle="1" w:styleId="9D1DA2EB1D384C9B9114F89F183A8961">
    <w:name w:val="9D1DA2EB1D384C9B9114F89F183A8961"/>
  </w:style>
  <w:style w:type="paragraph" w:customStyle="1" w:styleId="6E06B14C23A6486A994A6FF251FFE324">
    <w:name w:val="6E06B14C23A6486A994A6FF251FFE324"/>
  </w:style>
  <w:style w:type="paragraph" w:customStyle="1" w:styleId="50050ACC2B904584B011B1D7157AE6DD">
    <w:name w:val="50050ACC2B904584B011B1D7157AE6DD"/>
  </w:style>
  <w:style w:type="paragraph" w:customStyle="1" w:styleId="51306FD001BB41FC8B39D4A51A5D9076">
    <w:name w:val="51306FD001BB41FC8B39D4A51A5D9076"/>
  </w:style>
  <w:style w:type="paragraph" w:customStyle="1" w:styleId="B21E8E90E9A44A15AA7A9C040B5BF21C">
    <w:name w:val="B21E8E90E9A44A15AA7A9C040B5BF21C"/>
  </w:style>
  <w:style w:type="paragraph" w:customStyle="1" w:styleId="428483E88DF24066A343BC6470BB73BE">
    <w:name w:val="428483E88DF24066A343BC6470BB73BE"/>
  </w:style>
  <w:style w:type="paragraph" w:customStyle="1" w:styleId="F4E850BAD318438CAB08D83667E4F7B0">
    <w:name w:val="F4E850BAD318438CAB08D83667E4F7B0"/>
  </w:style>
  <w:style w:type="paragraph" w:customStyle="1" w:styleId="38F9C39F29054FCE9EDF00FD99742271">
    <w:name w:val="38F9C39F29054FCE9EDF00FD99742271"/>
  </w:style>
  <w:style w:type="paragraph" w:customStyle="1" w:styleId="0C5E40DAF6BB49CC9EAC7709B7D09586">
    <w:name w:val="0C5E40DAF6BB49CC9EAC7709B7D09586"/>
  </w:style>
  <w:style w:type="paragraph" w:customStyle="1" w:styleId="C1CF0867BCBE45E98CB31520D8A92F2E">
    <w:name w:val="C1CF0867BCBE45E98CB31520D8A92F2E"/>
  </w:style>
  <w:style w:type="paragraph" w:customStyle="1" w:styleId="73E140F3C74040E1A1935D237623934A">
    <w:name w:val="73E140F3C74040E1A1935D237623934A"/>
  </w:style>
  <w:style w:type="paragraph" w:customStyle="1" w:styleId="EA31119C529A4234B40B45EA43550893">
    <w:name w:val="EA31119C529A4234B40B45EA43550893"/>
  </w:style>
  <w:style w:type="paragraph" w:customStyle="1" w:styleId="06A1B55E9E0E4F32B09A24DC181070C0">
    <w:name w:val="06A1B55E9E0E4F32B09A24DC181070C0"/>
  </w:style>
  <w:style w:type="paragraph" w:customStyle="1" w:styleId="2D39F3EA44494F31A18FAE676EB3A913">
    <w:name w:val="2D39F3EA44494F31A18FAE676EB3A913"/>
  </w:style>
  <w:style w:type="paragraph" w:customStyle="1" w:styleId="441007DFA0FC404F8BCB9F27C64E3944">
    <w:name w:val="441007DFA0FC404F8BCB9F27C64E3944"/>
  </w:style>
  <w:style w:type="paragraph" w:customStyle="1" w:styleId="125B001BCC9146CF8B6ADF24D19B00AA">
    <w:name w:val="125B001BCC9146CF8B6ADF24D19B00AA"/>
  </w:style>
  <w:style w:type="paragraph" w:customStyle="1" w:styleId="1E8A8846F37E406991A93ADD4E3379EF">
    <w:name w:val="1E8A8846F37E406991A93ADD4E3379EF"/>
  </w:style>
  <w:style w:type="paragraph" w:customStyle="1" w:styleId="0DACA17CB43B41A2BCA852A0311CD775">
    <w:name w:val="0DACA17CB43B41A2BCA852A0311CD775"/>
  </w:style>
  <w:style w:type="paragraph" w:customStyle="1" w:styleId="5E47F97F487B4DECBBDF55EEB1B314A2">
    <w:name w:val="5E47F97F487B4DECBBDF55EEB1B31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44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Hotchkiss</dc:creator>
  <cp:keywords/>
  <dc:description/>
  <cp:lastModifiedBy>Adam Hotchkiss</cp:lastModifiedBy>
  <cp:revision>3</cp:revision>
  <dcterms:created xsi:type="dcterms:W3CDTF">2018-09-11T20:21:00Z</dcterms:created>
  <dcterms:modified xsi:type="dcterms:W3CDTF">2019-01-11T18:21:00Z</dcterms:modified>
  <cp:category/>
</cp:coreProperties>
</file>